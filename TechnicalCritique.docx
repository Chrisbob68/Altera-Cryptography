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05E41" w14:textId="683EA72A" w:rsidR="00463F0B" w:rsidRDefault="00463F0B" w:rsidP="00463F0B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14:paraId="40ECE923" w14:textId="495920F6" w:rsidR="00463F0B" w:rsidRDefault="00291E11" w:rsidP="00463F0B">
      <w:pPr>
        <w:pStyle w:val="Title"/>
        <w:framePr w:wrap="notBeside"/>
      </w:pPr>
      <w:r>
        <w:t>Implementation of the XTEA Algorithm Utilising a DE1-SoC FPGA</w:t>
      </w:r>
    </w:p>
    <w:p w14:paraId="5BB8B190" w14:textId="77777777" w:rsidR="00463F0B" w:rsidRDefault="00463F0B" w:rsidP="00463F0B">
      <w:pPr>
        <w:pStyle w:val="Authors"/>
        <w:framePr w:wrap="notBeside"/>
      </w:pPr>
      <w:r>
        <w:t>Chris Holland</w:t>
      </w:r>
    </w:p>
    <w:p w14:paraId="5780D6F3" w14:textId="7256C31C" w:rsidR="00463F0B" w:rsidRPr="00B57C37" w:rsidRDefault="00463F0B" w:rsidP="00463F0B">
      <w:pPr>
        <w:pStyle w:val="Abstract"/>
        <w:rPr>
          <w:sz w:val="20"/>
        </w:rPr>
      </w:pPr>
      <w:r w:rsidRPr="00B57C37">
        <w:rPr>
          <w:i/>
          <w:iCs/>
          <w:sz w:val="20"/>
        </w:rPr>
        <w:t>Abstract</w:t>
      </w:r>
      <w:r w:rsidRPr="00B57C37">
        <w:rPr>
          <w:sz w:val="20"/>
        </w:rPr>
        <w:t>—</w:t>
      </w:r>
    </w:p>
    <w:p w14:paraId="04C308DD" w14:textId="77777777" w:rsidR="00463F0B" w:rsidRPr="00B57C37" w:rsidRDefault="00463F0B" w:rsidP="00463F0B">
      <w:pPr>
        <w:rPr>
          <w:sz w:val="22"/>
        </w:rPr>
      </w:pPr>
    </w:p>
    <w:p w14:paraId="4060D5B0" w14:textId="270E8025" w:rsidR="00F92F29" w:rsidRPr="000A07FD" w:rsidRDefault="00463F0B" w:rsidP="000A07FD">
      <w:pPr>
        <w:pStyle w:val="IndexTerms"/>
        <w:rPr>
          <w:sz w:val="20"/>
        </w:rPr>
      </w:pPr>
      <w:bookmarkStart w:id="0" w:name="PointTmp"/>
      <w:r w:rsidRPr="00B57C37">
        <w:rPr>
          <w:i/>
          <w:iCs/>
          <w:sz w:val="20"/>
        </w:rPr>
        <w:t>Index Terms</w:t>
      </w:r>
      <w:r w:rsidRPr="00B57C37">
        <w:rPr>
          <w:sz w:val="20"/>
        </w:rPr>
        <w:t xml:space="preserve">— </w:t>
      </w:r>
    </w:p>
    <w:bookmarkEnd w:id="0"/>
    <w:p w14:paraId="6E74057C" w14:textId="7A42DE92" w:rsidR="00210B87" w:rsidRPr="000A07FD" w:rsidRDefault="00463F0B" w:rsidP="000A07FD">
      <w:pPr>
        <w:pStyle w:val="Heading1"/>
        <w:rPr>
          <w:sz w:val="18"/>
          <w:szCs w:val="16"/>
        </w:rPr>
      </w:pPr>
      <w:r>
        <w:rPr>
          <w:sz w:val="18"/>
        </w:rPr>
        <w:t>I</w:t>
      </w:r>
      <w:r w:rsidRPr="000F5C93">
        <w:rPr>
          <w:sz w:val="18"/>
          <w:szCs w:val="16"/>
        </w:rPr>
        <w:t>NTRODUCTION</w:t>
      </w:r>
    </w:p>
    <w:p w14:paraId="0CB61D89" w14:textId="29CEA20D" w:rsidR="00546855" w:rsidRPr="009330DB" w:rsidRDefault="00E3795F" w:rsidP="00E3795F">
      <w:pPr>
        <w:pStyle w:val="Text"/>
        <w:ind w:firstLine="0"/>
        <w:rPr>
          <w:szCs w:val="18"/>
        </w:rPr>
      </w:pPr>
      <w:r>
        <w:rPr>
          <w:szCs w:val="18"/>
        </w:rPr>
        <w:tab/>
      </w:r>
      <w:r w:rsidR="00546855" w:rsidRPr="009330DB">
        <w:rPr>
          <w:szCs w:val="18"/>
        </w:rPr>
        <w:tab/>
      </w:r>
      <w:r w:rsidR="009A78CC">
        <w:rPr>
          <w:szCs w:val="18"/>
        </w:rPr>
        <w:t xml:space="preserve">Explain Task Set, what was given, what tools will be used. </w:t>
      </w:r>
    </w:p>
    <w:p w14:paraId="3804FF02" w14:textId="7E57C72B" w:rsidR="00463F0B" w:rsidRPr="000F5C93" w:rsidRDefault="00210B87" w:rsidP="00E3795F">
      <w:pPr>
        <w:pStyle w:val="Heading2"/>
        <w:rPr>
          <w:sz w:val="22"/>
        </w:rPr>
      </w:pPr>
      <w:r>
        <w:rPr>
          <w:szCs w:val="18"/>
        </w:rPr>
        <w:tab/>
      </w:r>
      <w:r w:rsidR="00463F0B" w:rsidRPr="000F5C93">
        <w:rPr>
          <w:sz w:val="22"/>
        </w:rPr>
        <w:t>Motivation</w:t>
      </w:r>
      <w:r w:rsidR="00463F0B">
        <w:rPr>
          <w:sz w:val="22"/>
        </w:rPr>
        <w:t xml:space="preserve"> – Commercial Relevance</w:t>
      </w:r>
    </w:p>
    <w:p w14:paraId="6E366CF1" w14:textId="7BF6CE93" w:rsidR="00463F0B" w:rsidRDefault="009A78CC" w:rsidP="009A78CC">
      <w:pPr>
        <w:pStyle w:val="Text"/>
        <w:numPr>
          <w:ilvl w:val="0"/>
          <w:numId w:val="12"/>
        </w:numPr>
        <w:rPr>
          <w:sz w:val="22"/>
        </w:rPr>
      </w:pPr>
      <w:r>
        <w:rPr>
          <w:sz w:val="22"/>
        </w:rPr>
        <w:t>FPGA in industry</w:t>
      </w:r>
    </w:p>
    <w:p w14:paraId="465FD8A9" w14:textId="55212EA2" w:rsidR="009A78CC" w:rsidRPr="000F5C93" w:rsidRDefault="009A78CC" w:rsidP="009A78CC">
      <w:pPr>
        <w:pStyle w:val="Text"/>
        <w:numPr>
          <w:ilvl w:val="0"/>
          <w:numId w:val="12"/>
        </w:numPr>
        <w:rPr>
          <w:sz w:val="22"/>
        </w:rPr>
      </w:pPr>
      <w:r>
        <w:rPr>
          <w:sz w:val="22"/>
        </w:rPr>
        <w:t>Cryptography Relevance in the modern day and age</w:t>
      </w:r>
    </w:p>
    <w:p w14:paraId="38FE4945" w14:textId="77777777" w:rsidR="00463F0B" w:rsidRPr="000F5C93" w:rsidRDefault="00463F0B" w:rsidP="00463F0B">
      <w:pPr>
        <w:pStyle w:val="Heading2"/>
        <w:rPr>
          <w:sz w:val="22"/>
        </w:rPr>
      </w:pPr>
      <w:r w:rsidRPr="000F5C93">
        <w:rPr>
          <w:sz w:val="22"/>
        </w:rPr>
        <w:t>Goal</w:t>
      </w:r>
      <w:r>
        <w:rPr>
          <w:sz w:val="22"/>
        </w:rPr>
        <w:t xml:space="preserve"> of Report</w:t>
      </w:r>
      <w:r w:rsidRPr="000F5C93">
        <w:rPr>
          <w:sz w:val="22"/>
        </w:rPr>
        <w:t xml:space="preserve"> </w:t>
      </w:r>
    </w:p>
    <w:p w14:paraId="515634F7" w14:textId="30B55127" w:rsidR="00F92F29" w:rsidRDefault="009A78CC" w:rsidP="009A78CC">
      <w:pPr>
        <w:pStyle w:val="Text"/>
        <w:numPr>
          <w:ilvl w:val="0"/>
          <w:numId w:val="11"/>
        </w:numPr>
      </w:pPr>
      <w:r>
        <w:t>Share the path taken and explain the final solution of an FPGA implementation of the XTEA algorithm.</w:t>
      </w:r>
    </w:p>
    <w:p w14:paraId="36F71E1C" w14:textId="24D719F5" w:rsidR="009A78CC" w:rsidRDefault="009A78CC" w:rsidP="009A78CC">
      <w:pPr>
        <w:pStyle w:val="Text"/>
      </w:pPr>
    </w:p>
    <w:p w14:paraId="480841A7" w14:textId="6BBCCEF3" w:rsidR="00463F0B" w:rsidRDefault="00291E11" w:rsidP="00463F0B">
      <w:pPr>
        <w:pStyle w:val="Heading1"/>
      </w:pPr>
      <w:r>
        <w:t>Discovery</w:t>
      </w:r>
    </w:p>
    <w:p w14:paraId="4092486B" w14:textId="7118F66C" w:rsidR="00291E11" w:rsidRDefault="00291E11" w:rsidP="00291E11">
      <w:pPr>
        <w:pStyle w:val="Heading2"/>
        <w:rPr>
          <w:sz w:val="22"/>
        </w:rPr>
      </w:pPr>
      <w:r>
        <w:rPr>
          <w:sz w:val="22"/>
        </w:rPr>
        <w:t>XTEA Algorithm</w:t>
      </w:r>
    </w:p>
    <w:p w14:paraId="3F5E83B3" w14:textId="093C37FF" w:rsidR="009A78CC" w:rsidRDefault="009A78CC" w:rsidP="009A78CC">
      <w:pPr>
        <w:pStyle w:val="ListParagraph"/>
        <w:numPr>
          <w:ilvl w:val="0"/>
          <w:numId w:val="11"/>
        </w:numPr>
      </w:pPr>
      <w:r>
        <w:t>Breakdown of the algorithm, note the repeated steps and potential to save area &amp; power on the board.</w:t>
      </w:r>
    </w:p>
    <w:p w14:paraId="4257F3FF" w14:textId="6389549A" w:rsidR="009A78CC" w:rsidRDefault="009A78CC" w:rsidP="009A78CC">
      <w:pPr>
        <w:pStyle w:val="Heading1"/>
        <w:rPr>
          <w:sz w:val="22"/>
        </w:rPr>
      </w:pPr>
      <w:r>
        <w:rPr>
          <w:sz w:val="22"/>
        </w:rPr>
        <w:t>C</w:t>
      </w:r>
      <w:r>
        <w:rPr>
          <w:sz w:val="22"/>
        </w:rPr>
        <w:t xml:space="preserve"> Implementation</w:t>
      </w:r>
    </w:p>
    <w:p w14:paraId="693DB40F" w14:textId="2435990C" w:rsidR="009A78CC" w:rsidRDefault="009A78CC" w:rsidP="009A78CC">
      <w:pPr>
        <w:pStyle w:val="ListParagraph"/>
        <w:numPr>
          <w:ilvl w:val="0"/>
          <w:numId w:val="11"/>
        </w:numPr>
      </w:pPr>
      <w:r>
        <w:t>Motivation for C implementation?</w:t>
      </w:r>
    </w:p>
    <w:p w14:paraId="373D2F6F" w14:textId="5F55D5C8" w:rsidR="009A78CC" w:rsidRDefault="009A78CC" w:rsidP="009A78CC">
      <w:pPr>
        <w:pStyle w:val="ListParagraph"/>
        <w:numPr>
          <w:ilvl w:val="0"/>
          <w:numId w:val="11"/>
        </w:numPr>
      </w:pPr>
      <w:r>
        <w:t>What was done &amp; why?</w:t>
      </w:r>
    </w:p>
    <w:p w14:paraId="43DA2466" w14:textId="1094D80E" w:rsidR="00F92F29" w:rsidRPr="00F92F29" w:rsidRDefault="009A78CC" w:rsidP="00F92F29">
      <w:pPr>
        <w:pStyle w:val="ListParagraph"/>
        <w:numPr>
          <w:ilvl w:val="0"/>
          <w:numId w:val="11"/>
        </w:numPr>
      </w:pPr>
      <w:r>
        <w:t>Show console output.</w:t>
      </w:r>
    </w:p>
    <w:p w14:paraId="6731A654" w14:textId="28B8F293" w:rsidR="00F92F29" w:rsidRDefault="00291E11" w:rsidP="00F92F29">
      <w:pPr>
        <w:pStyle w:val="Heading1"/>
        <w:rPr>
          <w:sz w:val="22"/>
        </w:rPr>
      </w:pPr>
      <w:r>
        <w:rPr>
          <w:sz w:val="22"/>
        </w:rPr>
        <w:t>FPGA Implementation</w:t>
      </w:r>
    </w:p>
    <w:p w14:paraId="093E5988" w14:textId="41E4F897" w:rsidR="009A78CC" w:rsidRDefault="009A78CC" w:rsidP="00291E11">
      <w:pPr>
        <w:pStyle w:val="Heading2"/>
        <w:rPr>
          <w:sz w:val="22"/>
        </w:rPr>
      </w:pPr>
      <w:r>
        <w:rPr>
          <w:sz w:val="22"/>
        </w:rPr>
        <w:t>Testbench</w:t>
      </w:r>
    </w:p>
    <w:p w14:paraId="11B6BF0D" w14:textId="42D7476C" w:rsidR="009A78CC" w:rsidRDefault="009A78CC" w:rsidP="009A78CC">
      <w:pPr>
        <w:pStyle w:val="Heading2"/>
        <w:numPr>
          <w:ilvl w:val="0"/>
          <w:numId w:val="14"/>
        </w:numPr>
        <w:rPr>
          <w:sz w:val="22"/>
        </w:rPr>
      </w:pPr>
      <w:r>
        <w:rPr>
          <w:sz w:val="22"/>
        </w:rPr>
        <w:t xml:space="preserve">Explain Limitations with given </w:t>
      </w:r>
      <w:proofErr w:type="gramStart"/>
      <w:r>
        <w:rPr>
          <w:sz w:val="22"/>
        </w:rPr>
        <w:t>testbench</w:t>
      </w:r>
      <w:proofErr w:type="gramEnd"/>
    </w:p>
    <w:p w14:paraId="27FA5C3D" w14:textId="39E516FF" w:rsidR="009A78CC" w:rsidRPr="009A78CC" w:rsidRDefault="009A78CC" w:rsidP="009A78CC">
      <w:pPr>
        <w:pStyle w:val="ListParagraph"/>
        <w:numPr>
          <w:ilvl w:val="0"/>
          <w:numId w:val="14"/>
        </w:numPr>
      </w:pPr>
      <w:r>
        <w:t xml:space="preserve">Explain what interface is required to get a project working with the given </w:t>
      </w:r>
      <w:proofErr w:type="gramStart"/>
      <w:r>
        <w:t>testbench</w:t>
      </w:r>
      <w:proofErr w:type="gramEnd"/>
    </w:p>
    <w:p w14:paraId="73C02A2A" w14:textId="37FD7679" w:rsidR="00291E11" w:rsidRDefault="00291E11" w:rsidP="00291E11">
      <w:pPr>
        <w:pStyle w:val="Heading2"/>
        <w:rPr>
          <w:sz w:val="22"/>
        </w:rPr>
      </w:pPr>
      <w:r>
        <w:rPr>
          <w:sz w:val="22"/>
        </w:rPr>
        <w:t>Structure</w:t>
      </w:r>
    </w:p>
    <w:p w14:paraId="5D268923" w14:textId="376B3D26" w:rsidR="00291E11" w:rsidRDefault="009A78CC" w:rsidP="009A78CC">
      <w:pPr>
        <w:pStyle w:val="ListParagraph"/>
        <w:numPr>
          <w:ilvl w:val="0"/>
          <w:numId w:val="13"/>
        </w:numPr>
      </w:pPr>
      <w:r>
        <w:t>Discuss proposed FPGA Structure</w:t>
      </w:r>
      <w:r w:rsidR="00893FC2">
        <w:t>, what instantiates what?</w:t>
      </w:r>
    </w:p>
    <w:p w14:paraId="2815A07D" w14:textId="630820F1" w:rsidR="00893FC2" w:rsidRDefault="00893FC2" w:rsidP="009A78CC">
      <w:pPr>
        <w:pStyle w:val="ListParagraph"/>
        <w:numPr>
          <w:ilvl w:val="0"/>
          <w:numId w:val="13"/>
        </w:numPr>
      </w:pPr>
      <w:r>
        <w:t>Why have I selected this structure?</w:t>
      </w:r>
    </w:p>
    <w:p w14:paraId="49E4A121" w14:textId="1547F5F2" w:rsidR="00893FC2" w:rsidRDefault="00893FC2" w:rsidP="009A78CC">
      <w:pPr>
        <w:pStyle w:val="ListParagraph"/>
        <w:numPr>
          <w:ilvl w:val="0"/>
          <w:numId w:val="13"/>
        </w:numPr>
      </w:pPr>
      <w:r>
        <w:t>Block Image of structure</w:t>
      </w:r>
    </w:p>
    <w:p w14:paraId="5C75FC88" w14:textId="05F96510" w:rsidR="00291E11" w:rsidRDefault="00291E11" w:rsidP="00291E11">
      <w:pPr>
        <w:pStyle w:val="Heading2"/>
        <w:rPr>
          <w:sz w:val="22"/>
        </w:rPr>
      </w:pPr>
      <w:r>
        <w:rPr>
          <w:sz w:val="22"/>
        </w:rPr>
        <w:t>Decoding &amp; Encoding Modules</w:t>
      </w:r>
    </w:p>
    <w:p w14:paraId="4BA6BA41" w14:textId="02A2059D" w:rsidR="00291E11" w:rsidRDefault="00893FC2" w:rsidP="00893FC2">
      <w:pPr>
        <w:pStyle w:val="ListParagraph"/>
        <w:numPr>
          <w:ilvl w:val="0"/>
          <w:numId w:val="15"/>
        </w:numPr>
      </w:pPr>
      <w:r>
        <w:t xml:space="preserve">Link back to XTEA algorithm, </w:t>
      </w:r>
    </w:p>
    <w:p w14:paraId="5A3EBB95" w14:textId="228BCB23" w:rsidR="00291E11" w:rsidRPr="009A78CC" w:rsidRDefault="009A78CC" w:rsidP="00291E11">
      <w:pPr>
        <w:pStyle w:val="Heading2"/>
        <w:rPr>
          <w:sz w:val="22"/>
        </w:rPr>
      </w:pPr>
      <w:r>
        <w:rPr>
          <w:sz w:val="22"/>
        </w:rPr>
        <w:t>Encoding</w:t>
      </w:r>
    </w:p>
    <w:p w14:paraId="266FE4E8" w14:textId="680B0843" w:rsidR="00F92F29" w:rsidRPr="00291E11" w:rsidRDefault="00291E11" w:rsidP="00F92F29">
      <w:pPr>
        <w:pStyle w:val="Heading1"/>
        <w:rPr>
          <w:sz w:val="22"/>
        </w:rPr>
      </w:pPr>
      <w:r>
        <w:rPr>
          <w:sz w:val="22"/>
        </w:rPr>
        <w:t>Performance</w:t>
      </w:r>
    </w:p>
    <w:p w14:paraId="0158F1BE" w14:textId="40746B46" w:rsidR="00463F0B" w:rsidRDefault="00291E11" w:rsidP="00463F0B">
      <w:pPr>
        <w:pStyle w:val="Heading2"/>
        <w:rPr>
          <w:sz w:val="22"/>
        </w:rPr>
      </w:pPr>
      <w:r>
        <w:rPr>
          <w:sz w:val="22"/>
        </w:rPr>
        <w:t>Power</w:t>
      </w:r>
    </w:p>
    <w:p w14:paraId="4D442DF4" w14:textId="4BA3B518" w:rsidR="00291E11" w:rsidRDefault="00291E11" w:rsidP="00291E11"/>
    <w:p w14:paraId="6C160788" w14:textId="7843BF1D" w:rsidR="00291E11" w:rsidRDefault="00291E11" w:rsidP="00291E11">
      <w:pPr>
        <w:pStyle w:val="Heading2"/>
        <w:rPr>
          <w:sz w:val="22"/>
        </w:rPr>
      </w:pPr>
      <w:r>
        <w:rPr>
          <w:sz w:val="22"/>
        </w:rPr>
        <w:t>Area</w:t>
      </w:r>
    </w:p>
    <w:p w14:paraId="6267302F" w14:textId="77777777" w:rsidR="00291E11" w:rsidRPr="00291E11" w:rsidRDefault="00291E11" w:rsidP="00291E11"/>
    <w:p w14:paraId="46571BFE" w14:textId="6B10F8F2" w:rsidR="00463F0B" w:rsidRDefault="00463F0B" w:rsidP="00463F0B">
      <w:pPr>
        <w:pStyle w:val="Heading1"/>
        <w:rPr>
          <w:sz w:val="22"/>
        </w:rPr>
      </w:pPr>
      <w:r>
        <w:rPr>
          <w:sz w:val="22"/>
        </w:rPr>
        <w:t>Conclusion</w:t>
      </w:r>
    </w:p>
    <w:p w14:paraId="19F3BD8E" w14:textId="77777777" w:rsidR="00463F0B" w:rsidRPr="000F5C93" w:rsidRDefault="00463F0B" w:rsidP="00463F0B">
      <w:pPr>
        <w:pStyle w:val="Heading1"/>
        <w:rPr>
          <w:sz w:val="22"/>
        </w:rPr>
      </w:pPr>
      <w:r>
        <w:rPr>
          <w:sz w:val="22"/>
        </w:rPr>
        <w:t>References</w:t>
      </w:r>
    </w:p>
    <w:p w14:paraId="5DCD7196" w14:textId="77777777" w:rsidR="0073657D" w:rsidRPr="00463F0B" w:rsidRDefault="0073657D" w:rsidP="00463F0B"/>
    <w:sectPr w:rsidR="0073657D" w:rsidRPr="00463F0B" w:rsidSect="00F92F29">
      <w:headerReference w:type="default" r:id="rId8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975C8" w14:textId="77777777" w:rsidR="00F46902" w:rsidRDefault="00F46902">
      <w:r>
        <w:separator/>
      </w:r>
    </w:p>
  </w:endnote>
  <w:endnote w:type="continuationSeparator" w:id="0">
    <w:p w14:paraId="3E96B108" w14:textId="77777777" w:rsidR="00F46902" w:rsidRDefault="00F46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92005" w14:textId="77777777" w:rsidR="00F46902" w:rsidRDefault="00F46902"/>
  </w:footnote>
  <w:footnote w:type="continuationSeparator" w:id="0">
    <w:p w14:paraId="032D61CE" w14:textId="77777777" w:rsidR="00F46902" w:rsidRDefault="00F46902">
      <w:r>
        <w:continuationSeparator/>
      </w:r>
    </w:p>
  </w:footnote>
  <w:footnote w:id="1">
    <w:p w14:paraId="68B09569" w14:textId="62A5C88F" w:rsidR="00463F0B" w:rsidRDefault="00463F0B" w:rsidP="00463F0B"/>
    <w:p w14:paraId="5960DD6C" w14:textId="77777777" w:rsidR="00463F0B" w:rsidRDefault="00463F0B" w:rsidP="00463F0B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538C1" w14:textId="77777777" w:rsidR="00ED3A2B" w:rsidRDefault="00ED3A2B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65FF0334" w14:textId="77777777" w:rsidR="00ED3A2B" w:rsidRDefault="00ED3A2B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4B261A4"/>
    <w:multiLevelType w:val="hybridMultilevel"/>
    <w:tmpl w:val="2356F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10B50"/>
    <w:multiLevelType w:val="hybridMultilevel"/>
    <w:tmpl w:val="4C0E2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A2CBA"/>
    <w:multiLevelType w:val="hybridMultilevel"/>
    <w:tmpl w:val="51106804"/>
    <w:lvl w:ilvl="0" w:tplc="08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4" w15:restartNumberingAfterBreak="0">
    <w:nsid w:val="232C7BCD"/>
    <w:multiLevelType w:val="hybridMultilevel"/>
    <w:tmpl w:val="8F787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836DF"/>
    <w:multiLevelType w:val="hybridMultilevel"/>
    <w:tmpl w:val="88F0FB82"/>
    <w:lvl w:ilvl="0" w:tplc="08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6" w15:restartNumberingAfterBreak="0">
    <w:nsid w:val="39303410"/>
    <w:multiLevelType w:val="hybridMultilevel"/>
    <w:tmpl w:val="344ED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8" w15:restartNumberingAfterBreak="0">
    <w:nsid w:val="46DF174D"/>
    <w:multiLevelType w:val="hybridMultilevel"/>
    <w:tmpl w:val="0EC61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22282"/>
    <w:multiLevelType w:val="hybridMultilevel"/>
    <w:tmpl w:val="2BEC8334"/>
    <w:lvl w:ilvl="0" w:tplc="08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0" w15:restartNumberingAfterBreak="0">
    <w:nsid w:val="67660278"/>
    <w:multiLevelType w:val="hybridMultilevel"/>
    <w:tmpl w:val="0EC61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6644C7"/>
    <w:multiLevelType w:val="hybridMultilevel"/>
    <w:tmpl w:val="CC789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1F17DF"/>
    <w:multiLevelType w:val="hybridMultilevel"/>
    <w:tmpl w:val="1730E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630D0"/>
    <w:multiLevelType w:val="hybridMultilevel"/>
    <w:tmpl w:val="6F2E9CD8"/>
    <w:lvl w:ilvl="0" w:tplc="0F767358">
      <w:numFmt w:val="bullet"/>
      <w:lvlText w:val="-"/>
      <w:lvlJc w:val="left"/>
      <w:pPr>
        <w:ind w:left="772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4" w15:restartNumberingAfterBreak="0">
    <w:nsid w:val="783B327D"/>
    <w:multiLevelType w:val="hybridMultilevel"/>
    <w:tmpl w:val="6A12AA4A"/>
    <w:lvl w:ilvl="0" w:tplc="08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8"/>
  </w:num>
  <w:num w:numId="5">
    <w:abstractNumId w:val="5"/>
  </w:num>
  <w:num w:numId="6">
    <w:abstractNumId w:val="3"/>
  </w:num>
  <w:num w:numId="7">
    <w:abstractNumId w:val="9"/>
  </w:num>
  <w:num w:numId="8">
    <w:abstractNumId w:val="14"/>
  </w:num>
  <w:num w:numId="9">
    <w:abstractNumId w:val="12"/>
  </w:num>
  <w:num w:numId="10">
    <w:abstractNumId w:val="10"/>
  </w:num>
  <w:num w:numId="11">
    <w:abstractNumId w:val="11"/>
  </w:num>
  <w:num w:numId="12">
    <w:abstractNumId w:val="4"/>
  </w:num>
  <w:num w:numId="13">
    <w:abstractNumId w:val="6"/>
  </w:num>
  <w:num w:numId="14">
    <w:abstractNumId w:val="2"/>
  </w:num>
  <w:num w:numId="15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UwtDAyMLAwtrA0MDJX0lEKTi0uzszPAykwqgUABc+1siwAAAA="/>
  </w:docVars>
  <w:rsids>
    <w:rsidRoot w:val="009F4B45"/>
    <w:rsid w:val="0000206B"/>
    <w:rsid w:val="00042B82"/>
    <w:rsid w:val="00042E13"/>
    <w:rsid w:val="00050D59"/>
    <w:rsid w:val="000719D8"/>
    <w:rsid w:val="00087C18"/>
    <w:rsid w:val="000933ED"/>
    <w:rsid w:val="00095F72"/>
    <w:rsid w:val="000A00D5"/>
    <w:rsid w:val="000A07FD"/>
    <w:rsid w:val="000A0C2F"/>
    <w:rsid w:val="000A168B"/>
    <w:rsid w:val="000A18E7"/>
    <w:rsid w:val="000B3980"/>
    <w:rsid w:val="000D2BDE"/>
    <w:rsid w:val="000E3666"/>
    <w:rsid w:val="000F5C93"/>
    <w:rsid w:val="00104BB0"/>
    <w:rsid w:val="0010794E"/>
    <w:rsid w:val="0011123C"/>
    <w:rsid w:val="00113F26"/>
    <w:rsid w:val="00117D78"/>
    <w:rsid w:val="0013354F"/>
    <w:rsid w:val="00143F2E"/>
    <w:rsid w:val="00144E72"/>
    <w:rsid w:val="00156D19"/>
    <w:rsid w:val="00160536"/>
    <w:rsid w:val="001768FF"/>
    <w:rsid w:val="001915D5"/>
    <w:rsid w:val="001920D8"/>
    <w:rsid w:val="001A60B1"/>
    <w:rsid w:val="001A7E1D"/>
    <w:rsid w:val="001B2686"/>
    <w:rsid w:val="001B36B1"/>
    <w:rsid w:val="001D6F4F"/>
    <w:rsid w:val="001E7B7A"/>
    <w:rsid w:val="001F4C5C"/>
    <w:rsid w:val="00204478"/>
    <w:rsid w:val="002109AD"/>
    <w:rsid w:val="00210B87"/>
    <w:rsid w:val="00214E2E"/>
    <w:rsid w:val="00216141"/>
    <w:rsid w:val="00217186"/>
    <w:rsid w:val="00227E3F"/>
    <w:rsid w:val="00231A2A"/>
    <w:rsid w:val="002420B9"/>
    <w:rsid w:val="002434A1"/>
    <w:rsid w:val="00263943"/>
    <w:rsid w:val="00267B35"/>
    <w:rsid w:val="0028276B"/>
    <w:rsid w:val="00291E11"/>
    <w:rsid w:val="00293B6F"/>
    <w:rsid w:val="002A19E3"/>
    <w:rsid w:val="002E1F95"/>
    <w:rsid w:val="002F12E0"/>
    <w:rsid w:val="002F1A23"/>
    <w:rsid w:val="002F416C"/>
    <w:rsid w:val="002F5F78"/>
    <w:rsid w:val="002F7910"/>
    <w:rsid w:val="003048D4"/>
    <w:rsid w:val="00311139"/>
    <w:rsid w:val="00314F82"/>
    <w:rsid w:val="00323376"/>
    <w:rsid w:val="003427CE"/>
    <w:rsid w:val="00342BE1"/>
    <w:rsid w:val="003461E8"/>
    <w:rsid w:val="00354BF9"/>
    <w:rsid w:val="00360269"/>
    <w:rsid w:val="003630F9"/>
    <w:rsid w:val="0037551B"/>
    <w:rsid w:val="00392DBA"/>
    <w:rsid w:val="0039683E"/>
    <w:rsid w:val="003A2359"/>
    <w:rsid w:val="003B5C76"/>
    <w:rsid w:val="003C3322"/>
    <w:rsid w:val="003C68C2"/>
    <w:rsid w:val="003D18B1"/>
    <w:rsid w:val="003D1EBF"/>
    <w:rsid w:val="003D4CAE"/>
    <w:rsid w:val="003E4C54"/>
    <w:rsid w:val="003F26BD"/>
    <w:rsid w:val="003F52AD"/>
    <w:rsid w:val="004048F5"/>
    <w:rsid w:val="00413860"/>
    <w:rsid w:val="0043144F"/>
    <w:rsid w:val="00431BFA"/>
    <w:rsid w:val="004353CF"/>
    <w:rsid w:val="00451581"/>
    <w:rsid w:val="004631BC"/>
    <w:rsid w:val="00463DBA"/>
    <w:rsid w:val="00463F0B"/>
    <w:rsid w:val="00484761"/>
    <w:rsid w:val="00484DD5"/>
    <w:rsid w:val="00492B63"/>
    <w:rsid w:val="004A1B05"/>
    <w:rsid w:val="004A6795"/>
    <w:rsid w:val="004B558A"/>
    <w:rsid w:val="004B5E2E"/>
    <w:rsid w:val="004C1E16"/>
    <w:rsid w:val="004C2543"/>
    <w:rsid w:val="004D15CA"/>
    <w:rsid w:val="004E0DB2"/>
    <w:rsid w:val="004E3E4C"/>
    <w:rsid w:val="004F23A0"/>
    <w:rsid w:val="005003E3"/>
    <w:rsid w:val="0050103D"/>
    <w:rsid w:val="00504CC7"/>
    <w:rsid w:val="005052CD"/>
    <w:rsid w:val="00522916"/>
    <w:rsid w:val="005272A7"/>
    <w:rsid w:val="00535307"/>
    <w:rsid w:val="00546855"/>
    <w:rsid w:val="00550A26"/>
    <w:rsid w:val="00550BF5"/>
    <w:rsid w:val="005626BF"/>
    <w:rsid w:val="0056797A"/>
    <w:rsid w:val="00567A70"/>
    <w:rsid w:val="00581809"/>
    <w:rsid w:val="00581966"/>
    <w:rsid w:val="005929DE"/>
    <w:rsid w:val="005A19B6"/>
    <w:rsid w:val="005A2A15"/>
    <w:rsid w:val="005B6545"/>
    <w:rsid w:val="005C6EA6"/>
    <w:rsid w:val="005D1B15"/>
    <w:rsid w:val="005D2824"/>
    <w:rsid w:val="005D4F1A"/>
    <w:rsid w:val="005D6F95"/>
    <w:rsid w:val="005D72BB"/>
    <w:rsid w:val="005E692F"/>
    <w:rsid w:val="0062114B"/>
    <w:rsid w:val="00623698"/>
    <w:rsid w:val="006257CA"/>
    <w:rsid w:val="00625E96"/>
    <w:rsid w:val="00647C09"/>
    <w:rsid w:val="00651F2C"/>
    <w:rsid w:val="00652643"/>
    <w:rsid w:val="00656697"/>
    <w:rsid w:val="0066209D"/>
    <w:rsid w:val="00677C22"/>
    <w:rsid w:val="00685D0E"/>
    <w:rsid w:val="006928ED"/>
    <w:rsid w:val="00693D5D"/>
    <w:rsid w:val="00695482"/>
    <w:rsid w:val="006B7F03"/>
    <w:rsid w:val="006C7307"/>
    <w:rsid w:val="006F5919"/>
    <w:rsid w:val="00706D9C"/>
    <w:rsid w:val="00725B45"/>
    <w:rsid w:val="00735879"/>
    <w:rsid w:val="0073657D"/>
    <w:rsid w:val="007530A3"/>
    <w:rsid w:val="0076355A"/>
    <w:rsid w:val="007707AB"/>
    <w:rsid w:val="007A133F"/>
    <w:rsid w:val="007A7D60"/>
    <w:rsid w:val="007C0E0A"/>
    <w:rsid w:val="007C4336"/>
    <w:rsid w:val="007F7AA6"/>
    <w:rsid w:val="00812AF3"/>
    <w:rsid w:val="0081663F"/>
    <w:rsid w:val="00823624"/>
    <w:rsid w:val="00826EAE"/>
    <w:rsid w:val="00837E47"/>
    <w:rsid w:val="00841FE3"/>
    <w:rsid w:val="008426C8"/>
    <w:rsid w:val="008518FE"/>
    <w:rsid w:val="0085659C"/>
    <w:rsid w:val="00864212"/>
    <w:rsid w:val="00872026"/>
    <w:rsid w:val="0087792E"/>
    <w:rsid w:val="00883EAF"/>
    <w:rsid w:val="00884C7E"/>
    <w:rsid w:val="00885258"/>
    <w:rsid w:val="008916FD"/>
    <w:rsid w:val="00893FC2"/>
    <w:rsid w:val="00895B7E"/>
    <w:rsid w:val="008A30C3"/>
    <w:rsid w:val="008A3C23"/>
    <w:rsid w:val="008C49CC"/>
    <w:rsid w:val="008D69E9"/>
    <w:rsid w:val="008E0645"/>
    <w:rsid w:val="008F594A"/>
    <w:rsid w:val="00904C7E"/>
    <w:rsid w:val="0091035B"/>
    <w:rsid w:val="00921423"/>
    <w:rsid w:val="00923CE5"/>
    <w:rsid w:val="009330DB"/>
    <w:rsid w:val="00943E3D"/>
    <w:rsid w:val="00967FBF"/>
    <w:rsid w:val="009803FD"/>
    <w:rsid w:val="009A1F6E"/>
    <w:rsid w:val="009A78CC"/>
    <w:rsid w:val="009B6572"/>
    <w:rsid w:val="009C7D17"/>
    <w:rsid w:val="009E27DC"/>
    <w:rsid w:val="009E484E"/>
    <w:rsid w:val="009E52D0"/>
    <w:rsid w:val="009F1D86"/>
    <w:rsid w:val="009F40FB"/>
    <w:rsid w:val="009F4B45"/>
    <w:rsid w:val="00A22FCB"/>
    <w:rsid w:val="00A25B3B"/>
    <w:rsid w:val="00A32B7D"/>
    <w:rsid w:val="00A35996"/>
    <w:rsid w:val="00A40127"/>
    <w:rsid w:val="00A472F1"/>
    <w:rsid w:val="00A5237D"/>
    <w:rsid w:val="00A554A3"/>
    <w:rsid w:val="00A559ED"/>
    <w:rsid w:val="00A618BF"/>
    <w:rsid w:val="00A74995"/>
    <w:rsid w:val="00A758EA"/>
    <w:rsid w:val="00A86616"/>
    <w:rsid w:val="00A91937"/>
    <w:rsid w:val="00A9252F"/>
    <w:rsid w:val="00A9434E"/>
    <w:rsid w:val="00A95C50"/>
    <w:rsid w:val="00A95D20"/>
    <w:rsid w:val="00AA0DCF"/>
    <w:rsid w:val="00AB6044"/>
    <w:rsid w:val="00AB79A6"/>
    <w:rsid w:val="00AC4850"/>
    <w:rsid w:val="00AC673E"/>
    <w:rsid w:val="00AE4FE8"/>
    <w:rsid w:val="00AE560A"/>
    <w:rsid w:val="00AF40BB"/>
    <w:rsid w:val="00B01F5E"/>
    <w:rsid w:val="00B16DB5"/>
    <w:rsid w:val="00B17B52"/>
    <w:rsid w:val="00B47B59"/>
    <w:rsid w:val="00B53F81"/>
    <w:rsid w:val="00B56C2B"/>
    <w:rsid w:val="00B57C37"/>
    <w:rsid w:val="00B65BD3"/>
    <w:rsid w:val="00B7036E"/>
    <w:rsid w:val="00B70469"/>
    <w:rsid w:val="00B72DD8"/>
    <w:rsid w:val="00B72E09"/>
    <w:rsid w:val="00B82283"/>
    <w:rsid w:val="00BB25BF"/>
    <w:rsid w:val="00BC0E8F"/>
    <w:rsid w:val="00BC3860"/>
    <w:rsid w:val="00BD551A"/>
    <w:rsid w:val="00BD5D88"/>
    <w:rsid w:val="00BE0DA2"/>
    <w:rsid w:val="00BF0C69"/>
    <w:rsid w:val="00BF629B"/>
    <w:rsid w:val="00BF655C"/>
    <w:rsid w:val="00C04A43"/>
    <w:rsid w:val="00C075EF"/>
    <w:rsid w:val="00C11E83"/>
    <w:rsid w:val="00C227D1"/>
    <w:rsid w:val="00C2378A"/>
    <w:rsid w:val="00C268A9"/>
    <w:rsid w:val="00C371A2"/>
    <w:rsid w:val="00C378A1"/>
    <w:rsid w:val="00C43104"/>
    <w:rsid w:val="00C621D6"/>
    <w:rsid w:val="00C7154C"/>
    <w:rsid w:val="00C75907"/>
    <w:rsid w:val="00C82D86"/>
    <w:rsid w:val="00C85598"/>
    <w:rsid w:val="00C907C9"/>
    <w:rsid w:val="00C96E07"/>
    <w:rsid w:val="00CB35E6"/>
    <w:rsid w:val="00CB4B8D"/>
    <w:rsid w:val="00CC0DDA"/>
    <w:rsid w:val="00CD47D9"/>
    <w:rsid w:val="00CD684F"/>
    <w:rsid w:val="00CE6D94"/>
    <w:rsid w:val="00D028F1"/>
    <w:rsid w:val="00D06623"/>
    <w:rsid w:val="00D14C6B"/>
    <w:rsid w:val="00D432FB"/>
    <w:rsid w:val="00D5536F"/>
    <w:rsid w:val="00D56935"/>
    <w:rsid w:val="00D716BA"/>
    <w:rsid w:val="00D758C6"/>
    <w:rsid w:val="00D7612F"/>
    <w:rsid w:val="00D90C10"/>
    <w:rsid w:val="00D92E96"/>
    <w:rsid w:val="00DA258C"/>
    <w:rsid w:val="00DA4345"/>
    <w:rsid w:val="00DB2A0E"/>
    <w:rsid w:val="00DC5F65"/>
    <w:rsid w:val="00DE07FA"/>
    <w:rsid w:val="00DE20DB"/>
    <w:rsid w:val="00DF2DDE"/>
    <w:rsid w:val="00DF77C8"/>
    <w:rsid w:val="00E01667"/>
    <w:rsid w:val="00E31DEC"/>
    <w:rsid w:val="00E36209"/>
    <w:rsid w:val="00E3795F"/>
    <w:rsid w:val="00E37AF9"/>
    <w:rsid w:val="00E420BB"/>
    <w:rsid w:val="00E50DF6"/>
    <w:rsid w:val="00E6336D"/>
    <w:rsid w:val="00E6366C"/>
    <w:rsid w:val="00E744DA"/>
    <w:rsid w:val="00E83B67"/>
    <w:rsid w:val="00E965C5"/>
    <w:rsid w:val="00E96A3A"/>
    <w:rsid w:val="00E97402"/>
    <w:rsid w:val="00E97B99"/>
    <w:rsid w:val="00E97B9B"/>
    <w:rsid w:val="00EA60AF"/>
    <w:rsid w:val="00EB2E9D"/>
    <w:rsid w:val="00EB57FB"/>
    <w:rsid w:val="00EB7C40"/>
    <w:rsid w:val="00EC4A1C"/>
    <w:rsid w:val="00EC5D5E"/>
    <w:rsid w:val="00ED1E14"/>
    <w:rsid w:val="00ED3A2B"/>
    <w:rsid w:val="00EE6FFC"/>
    <w:rsid w:val="00EF10AC"/>
    <w:rsid w:val="00EF4701"/>
    <w:rsid w:val="00EF564E"/>
    <w:rsid w:val="00F01D56"/>
    <w:rsid w:val="00F12398"/>
    <w:rsid w:val="00F14C53"/>
    <w:rsid w:val="00F22198"/>
    <w:rsid w:val="00F33D49"/>
    <w:rsid w:val="00F3481E"/>
    <w:rsid w:val="00F46902"/>
    <w:rsid w:val="00F46FF9"/>
    <w:rsid w:val="00F52004"/>
    <w:rsid w:val="00F577F6"/>
    <w:rsid w:val="00F65266"/>
    <w:rsid w:val="00F751E1"/>
    <w:rsid w:val="00F92F29"/>
    <w:rsid w:val="00F932B6"/>
    <w:rsid w:val="00FA519E"/>
    <w:rsid w:val="00FB248D"/>
    <w:rsid w:val="00FC0B7B"/>
    <w:rsid w:val="00FC0FC5"/>
    <w:rsid w:val="00FD347F"/>
    <w:rsid w:val="00FF1646"/>
    <w:rsid w:val="00FF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A666B0"/>
  <w15:chartTrackingRefBased/>
  <w15:docId w15:val="{EF4BFFC3-1845-489F-872F-AB6A98F8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link w:val="BodyTextIndent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DefaultParagraphFont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32B6"/>
  </w:style>
  <w:style w:type="paragraph" w:styleId="ListParagraph">
    <w:name w:val="List Paragraph"/>
    <w:basedOn w:val="Normal"/>
    <w:uiPriority w:val="72"/>
    <w:qFormat/>
    <w:rsid w:val="00AC673E"/>
    <w:pPr>
      <w:ind w:left="720"/>
      <w:contextualSpacing/>
    </w:pPr>
  </w:style>
  <w:style w:type="character" w:customStyle="1" w:styleId="instancename">
    <w:name w:val="instancename"/>
    <w:basedOn w:val="DefaultParagraphFont"/>
    <w:rsid w:val="0073657D"/>
  </w:style>
  <w:style w:type="character" w:customStyle="1" w:styleId="accesshide">
    <w:name w:val="accesshide"/>
    <w:basedOn w:val="DefaultParagraphFont"/>
    <w:rsid w:val="0073657D"/>
  </w:style>
  <w:style w:type="character" w:customStyle="1" w:styleId="resourcelinkdetails">
    <w:name w:val="resourcelinkdetails"/>
    <w:basedOn w:val="DefaultParagraphFont"/>
    <w:rsid w:val="0073657D"/>
  </w:style>
  <w:style w:type="character" w:customStyle="1" w:styleId="normaltextrun">
    <w:name w:val="normaltextrun"/>
    <w:basedOn w:val="DefaultParagraphFont"/>
    <w:rsid w:val="00156D19"/>
  </w:style>
  <w:style w:type="paragraph" w:styleId="EndnoteText">
    <w:name w:val="endnote text"/>
    <w:basedOn w:val="Normal"/>
    <w:link w:val="EndnoteTextChar"/>
    <w:rsid w:val="00293B6F"/>
  </w:style>
  <w:style w:type="character" w:customStyle="1" w:styleId="EndnoteTextChar">
    <w:name w:val="Endnote Text Char"/>
    <w:basedOn w:val="DefaultParagraphFont"/>
    <w:link w:val="EndnoteText"/>
    <w:rsid w:val="00293B6F"/>
  </w:style>
  <w:style w:type="character" w:styleId="EndnoteReference">
    <w:name w:val="endnote reference"/>
    <w:basedOn w:val="DefaultParagraphFont"/>
    <w:rsid w:val="00293B6F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0A07FD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0A07FD"/>
    <w:pPr>
      <w:spacing w:before="100" w:beforeAutospacing="1" w:after="100" w:afterAutospacing="1"/>
    </w:pPr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ckerah\Desktop\ieee_tj_template_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2C908-61A8-462B-A8A8-9E1A4AAFA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ieee_tj_template_17.dotx</Template>
  <TotalTime>1642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1012</CharactersWithSpaces>
  <SharedDoc>false</SharedDoc>
  <HLinks>
    <vt:vector size="60" baseType="variant">
      <vt:variant>
        <vt:i4>65611</vt:i4>
      </vt:variant>
      <vt:variant>
        <vt:i4>33</vt:i4>
      </vt:variant>
      <vt:variant>
        <vt:i4>0</vt:i4>
      </vt:variant>
      <vt:variant>
        <vt:i4>5</vt:i4>
      </vt:variant>
      <vt:variant>
        <vt:lpwstr>http://www.ieee.org/publications_standards/publications/rights/index.html</vt:lpwstr>
      </vt:variant>
      <vt:variant>
        <vt:lpwstr/>
      </vt:variant>
      <vt:variant>
        <vt:i4>1704042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http://www.ieee.org/publications_standards/publications/authors/authors_submission.html</vt:lpwstr>
      </vt:variant>
      <vt:variant>
        <vt:lpwstr/>
      </vt:variant>
      <vt:variant>
        <vt:i4>3670090</vt:i4>
      </vt:variant>
      <vt:variant>
        <vt:i4>27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2555906</vt:i4>
      </vt:variant>
      <vt:variant>
        <vt:i4>24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7405581</vt:i4>
      </vt:variant>
      <vt:variant>
        <vt:i4>21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3670090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7602227</vt:i4>
      </vt:variant>
      <vt:variant>
        <vt:i4>9</vt:i4>
      </vt:variant>
      <vt:variant>
        <vt:i4>0</vt:i4>
      </vt:variant>
      <vt:variant>
        <vt:i4>5</vt:i4>
      </vt:variant>
      <vt:variant>
        <vt:lpwstr>https://www.overleaf.com/blog/278-how-to-use-overleaf-with-ieee-collabratec-your-quick-guide-to-getting-started%23.Vp6tpPkrKM9</vt:lpwstr>
      </vt:variant>
      <vt:variant>
        <vt:lpwstr/>
      </vt:variant>
      <vt:variant>
        <vt:i4>3670090</vt:i4>
      </vt:variant>
      <vt:variant>
        <vt:i4>6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Tiffany McKerahan</dc:creator>
  <cp:keywords/>
  <dc:description/>
  <cp:lastModifiedBy>(s) Chris Holland</cp:lastModifiedBy>
  <cp:revision>11</cp:revision>
  <cp:lastPrinted>2019-01-04T18:25:00Z</cp:lastPrinted>
  <dcterms:created xsi:type="dcterms:W3CDTF">2021-05-13T18:07:00Z</dcterms:created>
  <dcterms:modified xsi:type="dcterms:W3CDTF">2021-05-21T22:02:00Z</dcterms:modified>
</cp:coreProperties>
</file>